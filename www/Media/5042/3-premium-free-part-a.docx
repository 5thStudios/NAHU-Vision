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DFC" w:rsidRPr="00D271FB" w:rsidRDefault="000A0DFC" w:rsidP="000A0DFC">
      <w:pPr>
        <w:pStyle w:val="Pa5"/>
        <w:rPr>
          <w:rFonts w:asciiTheme="minorHAnsi" w:hAnsiTheme="minorHAnsi" w:cstheme="minorHAnsi"/>
          <w:color w:val="000000"/>
          <w:sz w:val="28"/>
          <w:szCs w:val="28"/>
        </w:rPr>
      </w:pPr>
      <w:r w:rsidRPr="00D271FB">
        <w:rPr>
          <w:rFonts w:asciiTheme="minorHAnsi" w:hAnsiTheme="minorHAnsi" w:cstheme="minorHAnsi"/>
          <w:color w:val="000000"/>
          <w:sz w:val="28"/>
          <w:szCs w:val="28"/>
        </w:rPr>
        <w:t>Premium</w:t>
      </w:r>
      <w:r w:rsidR="00E01151" w:rsidRPr="00D271FB">
        <w:rPr>
          <w:rFonts w:asciiTheme="minorHAnsi" w:hAnsiTheme="minorHAnsi" w:cstheme="minorHAnsi"/>
          <w:color w:val="000000"/>
          <w:sz w:val="28"/>
          <w:szCs w:val="28"/>
        </w:rPr>
        <w:t>-f</w:t>
      </w:r>
      <w:r w:rsidRPr="00D271FB">
        <w:rPr>
          <w:rFonts w:asciiTheme="minorHAnsi" w:hAnsiTheme="minorHAnsi" w:cstheme="minorHAnsi"/>
          <w:color w:val="000000"/>
          <w:sz w:val="28"/>
          <w:szCs w:val="28"/>
        </w:rPr>
        <w:t>ree Medicare Part A</w:t>
      </w:r>
    </w:p>
    <w:p w:rsidR="00AA4809" w:rsidRPr="00D271FB" w:rsidRDefault="004D47AB">
      <w:pPr>
        <w:rPr>
          <w:rFonts w:cstheme="minorHAnsi"/>
        </w:rPr>
      </w:pPr>
      <w:r w:rsidRPr="00D271FB">
        <w:rPr>
          <w:rFonts w:cstheme="minorHAnsi"/>
        </w:rPr>
        <w:t xml:space="preserve">When a beneficiary pays Medicare taxes for 40 quarters or more, they and their spouse are entitled to Premium Free Part A. </w:t>
      </w:r>
    </w:p>
    <w:p w:rsidR="00E01151" w:rsidRPr="00D271FB" w:rsidRDefault="00E01151" w:rsidP="00E01151">
      <w:pPr>
        <w:spacing w:after="0" w:line="240" w:lineRule="auto"/>
        <w:rPr>
          <w:rFonts w:cstheme="minorHAnsi"/>
        </w:rPr>
      </w:pPr>
      <w:r w:rsidRPr="00D271FB">
        <w:rPr>
          <w:rFonts w:cstheme="minorHAnsi"/>
        </w:rPr>
        <w:t>Additional qualifications for Premium-free Part A include:</w:t>
      </w:r>
    </w:p>
    <w:p w:rsidR="004D47AB" w:rsidRPr="00D271FB" w:rsidRDefault="004D47AB" w:rsidP="00E0115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271FB">
        <w:rPr>
          <w:rFonts w:cstheme="minorHAnsi"/>
        </w:rPr>
        <w:t>Individuals at Age 65</w:t>
      </w:r>
    </w:p>
    <w:p w:rsidR="004D47AB" w:rsidRPr="00D271FB" w:rsidRDefault="00E01151" w:rsidP="00E0115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D271FB">
        <w:rPr>
          <w:rFonts w:cstheme="minorHAnsi"/>
        </w:rPr>
        <w:t>Who are r</w:t>
      </w:r>
      <w:r w:rsidR="004D47AB" w:rsidRPr="00D271FB">
        <w:rPr>
          <w:rFonts w:cstheme="minorHAnsi"/>
        </w:rPr>
        <w:t xml:space="preserve">eceiving retirement </w:t>
      </w:r>
      <w:r w:rsidRPr="00D271FB">
        <w:rPr>
          <w:rFonts w:cstheme="minorHAnsi"/>
        </w:rPr>
        <w:t>b</w:t>
      </w:r>
      <w:r w:rsidR="004D47AB" w:rsidRPr="00D271FB">
        <w:rPr>
          <w:rFonts w:cstheme="minorHAnsi"/>
        </w:rPr>
        <w:t xml:space="preserve">enefits </w:t>
      </w:r>
      <w:r w:rsidR="00AE7B30" w:rsidRPr="00D271FB">
        <w:rPr>
          <w:rFonts w:cstheme="minorHAnsi"/>
        </w:rPr>
        <w:t>from Social Security or the RRB</w:t>
      </w:r>
    </w:p>
    <w:p w:rsidR="004D47AB" w:rsidRPr="00D271FB" w:rsidRDefault="00E01151" w:rsidP="00E0115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D271FB">
        <w:rPr>
          <w:rFonts w:cstheme="minorHAnsi"/>
        </w:rPr>
        <w:t>Who are</w:t>
      </w:r>
      <w:r w:rsidR="004D47AB" w:rsidRPr="00D271FB">
        <w:rPr>
          <w:rFonts w:cstheme="minorHAnsi"/>
        </w:rPr>
        <w:t xml:space="preserve"> eligible to get Social Security or Railroad benefits</w:t>
      </w:r>
      <w:r w:rsidR="00AE7B30" w:rsidRPr="00D271FB">
        <w:rPr>
          <w:rFonts w:cstheme="minorHAnsi"/>
        </w:rPr>
        <w:t xml:space="preserve"> but haven't filed for them yet</w:t>
      </w:r>
    </w:p>
    <w:p w:rsidR="004D47AB" w:rsidRPr="00D271FB" w:rsidRDefault="00BB6AAC" w:rsidP="00E0115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D271FB">
        <w:rPr>
          <w:rFonts w:cstheme="minorHAnsi"/>
        </w:rPr>
        <w:t xml:space="preserve">Who’s </w:t>
      </w:r>
      <w:r w:rsidR="004D47AB" w:rsidRPr="00D271FB">
        <w:rPr>
          <w:rFonts w:cstheme="minorHAnsi"/>
        </w:rPr>
        <w:t>Beneficia</w:t>
      </w:r>
      <w:bookmarkStart w:id="0" w:name="_GoBack"/>
      <w:bookmarkEnd w:id="0"/>
      <w:r w:rsidR="004D47AB" w:rsidRPr="00D271FB">
        <w:rPr>
          <w:rFonts w:cstheme="minorHAnsi"/>
        </w:rPr>
        <w:t>ry</w:t>
      </w:r>
      <w:r w:rsidRPr="00D271FB">
        <w:rPr>
          <w:rFonts w:cstheme="minorHAnsi"/>
        </w:rPr>
        <w:t>,</w:t>
      </w:r>
      <w:r w:rsidR="004D47AB" w:rsidRPr="00D271FB">
        <w:rPr>
          <w:rFonts w:cstheme="minorHAnsi"/>
        </w:rPr>
        <w:t xml:space="preserve"> or spouse had Medicar</w:t>
      </w:r>
      <w:r w:rsidR="00AE7B30" w:rsidRPr="00D271FB">
        <w:rPr>
          <w:rFonts w:cstheme="minorHAnsi"/>
        </w:rPr>
        <w:t>e-covered government employment</w:t>
      </w:r>
    </w:p>
    <w:p w:rsidR="004D47AB" w:rsidRPr="00D271FB" w:rsidRDefault="004D47AB" w:rsidP="00E01151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D271FB">
        <w:rPr>
          <w:rFonts w:cstheme="minorHAnsi"/>
        </w:rPr>
        <w:t>Individuals Under the age of 65</w:t>
      </w:r>
    </w:p>
    <w:p w:rsidR="004D47AB" w:rsidRPr="00D271FB" w:rsidRDefault="00BB6AAC" w:rsidP="00E0115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D271FB">
        <w:rPr>
          <w:rFonts w:cstheme="minorHAnsi"/>
        </w:rPr>
        <w:t>Who has had</w:t>
      </w:r>
      <w:r w:rsidR="004D47AB" w:rsidRPr="00D271FB">
        <w:rPr>
          <w:rFonts w:cstheme="minorHAnsi"/>
        </w:rPr>
        <w:t xml:space="preserve"> Social Security or RRB di</w:t>
      </w:r>
      <w:r w:rsidR="00AE7B30" w:rsidRPr="00D271FB">
        <w:rPr>
          <w:rFonts w:cstheme="minorHAnsi"/>
        </w:rPr>
        <w:t>sability benefits for 24 months</w:t>
      </w:r>
    </w:p>
    <w:p w:rsidR="004D47AB" w:rsidRPr="00D271FB" w:rsidRDefault="00BB6AAC" w:rsidP="00E01151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</w:rPr>
      </w:pPr>
      <w:r w:rsidRPr="00D271FB">
        <w:rPr>
          <w:rFonts w:cstheme="minorHAnsi"/>
        </w:rPr>
        <w:t>Who has</w:t>
      </w:r>
      <w:r w:rsidR="004D47AB" w:rsidRPr="00D271FB">
        <w:rPr>
          <w:rFonts w:cstheme="minorHAnsi"/>
        </w:rPr>
        <w:t xml:space="preserve"> ESRD</w:t>
      </w:r>
      <w:r w:rsidR="00F060C7" w:rsidRPr="00D271FB">
        <w:rPr>
          <w:rFonts w:cstheme="minorHAnsi"/>
        </w:rPr>
        <w:t xml:space="preserve"> with</w:t>
      </w:r>
      <w:r w:rsidR="004D47AB" w:rsidRPr="00D271FB">
        <w:rPr>
          <w:rFonts w:cstheme="minorHAnsi"/>
        </w:rPr>
        <w:t xml:space="preserve"> permanent kidney failure that requires regular </w:t>
      </w:r>
      <w:r w:rsidR="00AE7B30" w:rsidRPr="00D271FB">
        <w:rPr>
          <w:rFonts w:cstheme="minorHAnsi"/>
        </w:rPr>
        <w:t>dialysis or a kidney transplant</w:t>
      </w:r>
    </w:p>
    <w:p w:rsidR="004D47AB" w:rsidRDefault="004D47AB" w:rsidP="004D47AB"/>
    <w:sectPr w:rsidR="004D4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A5833"/>
    <w:multiLevelType w:val="hybridMultilevel"/>
    <w:tmpl w:val="9A32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7AB"/>
    <w:rsid w:val="000A0DFC"/>
    <w:rsid w:val="0026789B"/>
    <w:rsid w:val="004D47AB"/>
    <w:rsid w:val="008D3E9F"/>
    <w:rsid w:val="00AA4809"/>
    <w:rsid w:val="00AE7B30"/>
    <w:rsid w:val="00BB6AAC"/>
    <w:rsid w:val="00D271FB"/>
    <w:rsid w:val="00E01151"/>
    <w:rsid w:val="00F0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5B1F0-596C-452C-A2D4-2BF6DE07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7AB"/>
    <w:pPr>
      <w:ind w:left="720"/>
      <w:contextualSpacing/>
    </w:pPr>
  </w:style>
  <w:style w:type="paragraph" w:customStyle="1" w:styleId="Pa5">
    <w:name w:val="Pa5"/>
    <w:basedOn w:val="Normal"/>
    <w:next w:val="Normal"/>
    <w:uiPriority w:val="99"/>
    <w:rsid w:val="000A0DFC"/>
    <w:pPr>
      <w:autoSpaceDE w:val="0"/>
      <w:autoSpaceDN w:val="0"/>
      <w:adjustRightInd w:val="0"/>
      <w:spacing w:after="0" w:line="281" w:lineRule="atLeast"/>
    </w:pPr>
    <w:rPr>
      <w:rFonts w:ascii="Trebuchet MS" w:hAnsi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8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9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6031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52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5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88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56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32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E9011A03</Template>
  <TotalTime>53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Revas</dc:creator>
  <cp:keywords/>
  <dc:description/>
  <cp:lastModifiedBy>Shawn Brink</cp:lastModifiedBy>
  <cp:revision>6</cp:revision>
  <dcterms:created xsi:type="dcterms:W3CDTF">2019-02-08T15:22:00Z</dcterms:created>
  <dcterms:modified xsi:type="dcterms:W3CDTF">2019-03-14T17:47:00Z</dcterms:modified>
</cp:coreProperties>
</file>